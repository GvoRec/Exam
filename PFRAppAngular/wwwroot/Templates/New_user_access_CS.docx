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A2" w:rsidRDefault="007E207F" w:rsidP="006B7FAE">
      <w:pPr>
        <w:ind w:firstLine="1418"/>
        <w:jc w:val="both"/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281.9pt;margin-top:41.8pt;width:3in;height:174.5pt;z-index:251657728" stroked="f">
            <v:textbox style="mso-next-textbox:#_x0000_s1034">
              <w:txbxContent>
                <w:p w:rsidR="00A95720" w:rsidRDefault="00BD6B4D" w:rsidP="001E798D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ГУ – Отделение ПФР </w:t>
                  </w:r>
                  <w:r w:rsidR="00A95720">
                    <w:rPr>
                      <w:szCs w:val="28"/>
                    </w:rPr>
                    <w:t>по</w:t>
                  </w:r>
                </w:p>
                <w:p w:rsidR="00A95720" w:rsidRDefault="00A95720" w:rsidP="001E798D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г. Москве и Московской области</w:t>
                  </w:r>
                </w:p>
                <w:p w:rsidR="00A95720" w:rsidRDefault="00A95720" w:rsidP="001E798D">
                  <w:pPr>
                    <w:rPr>
                      <w:szCs w:val="28"/>
                    </w:rPr>
                  </w:pPr>
                </w:p>
                <w:p w:rsidR="00436604" w:rsidRDefault="00436604" w:rsidP="001340D9">
                  <w:pPr>
                    <w:spacing w:line="360" w:lineRule="auto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Н</w:t>
                  </w:r>
                  <w:r w:rsidRPr="001E798D">
                    <w:rPr>
                      <w:szCs w:val="28"/>
                    </w:rPr>
                    <w:t xml:space="preserve">ачальнику Управления </w:t>
                  </w:r>
                  <w:r w:rsidR="001340D9">
                    <w:rPr>
                      <w:szCs w:val="28"/>
                    </w:rPr>
                    <w:t>прикладных информационных систем</w:t>
                  </w:r>
                  <w:r>
                    <w:rPr>
                      <w:szCs w:val="28"/>
                    </w:rPr>
                    <w:t xml:space="preserve"> </w:t>
                  </w:r>
                </w:p>
                <w:p w:rsidR="00436604" w:rsidRPr="00841461" w:rsidRDefault="001340D9" w:rsidP="00436604">
                  <w:pPr>
                    <w:spacing w:line="360" w:lineRule="auto"/>
                    <w:rPr>
                      <w:b/>
                      <w:i/>
                      <w:szCs w:val="28"/>
                    </w:rPr>
                  </w:pPr>
                  <w:proofErr w:type="spellStart"/>
                  <w:r>
                    <w:rPr>
                      <w:b/>
                      <w:i/>
                      <w:szCs w:val="28"/>
                    </w:rPr>
                    <w:t>С.А.Сидоренко</w:t>
                  </w:r>
                  <w:proofErr w:type="spellEnd"/>
                </w:p>
                <w:p w:rsidR="002A2817" w:rsidRPr="001E798D" w:rsidRDefault="002A2817" w:rsidP="00436604">
                  <w:pPr>
                    <w:spacing w:line="360" w:lineRule="auto"/>
                    <w:rPr>
                      <w:szCs w:val="28"/>
                    </w:rPr>
                  </w:pPr>
                </w:p>
                <w:p w:rsidR="00F83354" w:rsidRPr="001E798D" w:rsidRDefault="00F83354" w:rsidP="001E798D"/>
              </w:txbxContent>
            </v:textbox>
          </v:shape>
        </w:pict>
      </w:r>
      <w:r w:rsidR="004A6937">
        <w:rPr>
          <w:noProof/>
        </w:rPr>
        <w:drawing>
          <wp:inline distT="0" distB="0" distL="0" distR="0">
            <wp:extent cx="495300" cy="5619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D94BE1" w:rsidTr="002D2D7B">
        <w:tc>
          <w:tcPr>
            <w:tcW w:w="3936" w:type="dxa"/>
          </w:tcPr>
          <w:p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ПЕНСИОННЫЙ ФОНД</w:t>
            </w: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РОССИЙСКОЙ ФЕДЕРАЦИИ</w:t>
            </w:r>
          </w:p>
          <w:p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</w:p>
        </w:tc>
      </w:tr>
      <w:tr w:rsidR="00D94BE1" w:rsidTr="002D2D7B">
        <w:tc>
          <w:tcPr>
            <w:tcW w:w="3936" w:type="dxa"/>
          </w:tcPr>
          <w:p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ГОСУДАРСТВЕННОЕ УЧРЕЖДЕНИЕ</w:t>
            </w:r>
          </w:p>
        </w:tc>
      </w:tr>
      <w:tr w:rsidR="00D94BE1" w:rsidTr="002D2D7B">
        <w:tc>
          <w:tcPr>
            <w:tcW w:w="3936" w:type="dxa"/>
          </w:tcPr>
          <w:p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ОТДЕЛЕНИЕ ПЕНСИОННОГО ФОНДА</w:t>
            </w:r>
          </w:p>
        </w:tc>
      </w:tr>
      <w:tr w:rsidR="00D94BE1" w:rsidTr="002D2D7B">
        <w:tc>
          <w:tcPr>
            <w:tcW w:w="3936" w:type="dxa"/>
          </w:tcPr>
          <w:p w:rsidR="00D94BE1" w:rsidRPr="00D94BE1" w:rsidRDefault="00D94BE1" w:rsidP="00B2343B">
            <w:pPr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РОССИЙСКОЙ ФЕДЕРАЦИИ по г.МОСКВЕ и</w:t>
            </w: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МОСКОВСКОЙ ОБЛАСТИ</w:t>
            </w:r>
          </w:p>
          <w:p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</w:p>
        </w:tc>
      </w:tr>
      <w:tr w:rsidR="00D94BE1" w:rsidTr="002D2D7B">
        <w:tc>
          <w:tcPr>
            <w:tcW w:w="3936" w:type="dxa"/>
          </w:tcPr>
          <w:p w:rsidR="00D94BE1" w:rsidRPr="00D94BE1" w:rsidRDefault="00D94BE1" w:rsidP="00D94BE1">
            <w:pPr>
              <w:jc w:val="center"/>
              <w:rPr>
                <w:b/>
                <w:sz w:val="20"/>
              </w:rPr>
            </w:pPr>
            <w:r w:rsidRPr="00D94BE1">
              <w:rPr>
                <w:b/>
                <w:sz w:val="20"/>
              </w:rPr>
              <w:t>Государственное учреждение</w:t>
            </w:r>
          </w:p>
        </w:tc>
      </w:tr>
      <w:tr w:rsidR="00D94BE1" w:rsidTr="002D2D7B">
        <w:tc>
          <w:tcPr>
            <w:tcW w:w="3936" w:type="dxa"/>
          </w:tcPr>
          <w:p w:rsidR="00D94BE1" w:rsidRPr="00D94BE1" w:rsidRDefault="00D94BE1" w:rsidP="00D94BE1">
            <w:pPr>
              <w:jc w:val="center"/>
              <w:rPr>
                <w:b/>
                <w:sz w:val="20"/>
              </w:rPr>
            </w:pPr>
            <w:r w:rsidRPr="00D94BE1">
              <w:rPr>
                <w:b/>
                <w:sz w:val="20"/>
              </w:rPr>
              <w:t>Главное управление Пенсионного фонда</w:t>
            </w: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b/>
                <w:sz w:val="20"/>
              </w:rPr>
            </w:pPr>
            <w:r w:rsidRPr="00D94BE1">
              <w:rPr>
                <w:b/>
                <w:sz w:val="20"/>
              </w:rPr>
              <w:t>Российской Федерации №5 по г. Москве и</w:t>
            </w:r>
            <w:r>
              <w:rPr>
                <w:b/>
                <w:sz w:val="20"/>
              </w:rPr>
              <w:t xml:space="preserve"> Московской области</w:t>
            </w:r>
          </w:p>
          <w:p w:rsidR="00D94BE1" w:rsidRPr="00D94BE1" w:rsidRDefault="00D94BE1" w:rsidP="00D94BE1">
            <w:pPr>
              <w:jc w:val="center"/>
              <w:rPr>
                <w:b/>
                <w:sz w:val="20"/>
              </w:rPr>
            </w:pP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Панфилова ул., д.7, г. Химки, Московская область, 141407</w:t>
            </w:r>
          </w:p>
          <w:p w:rsidR="00D94BE1" w:rsidRDefault="00D94BE1" w:rsidP="00D94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тел./факс: 8(495) 793-13-66</w:t>
            </w:r>
          </w:p>
          <w:p w:rsidR="00D94BE1" w:rsidRPr="00D94BE1" w:rsidRDefault="00D94BE1" w:rsidP="00D94BE1">
            <w:pPr>
              <w:jc w:val="center"/>
              <w:rPr>
                <w:sz w:val="20"/>
              </w:rPr>
            </w:pP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ОГРН: 1025006179703</w:t>
            </w: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ИНН/КПП: 5047052535/504701001</w:t>
            </w:r>
          </w:p>
        </w:tc>
      </w:tr>
    </w:tbl>
    <w:p w:rsidR="00D94BE1" w:rsidRPr="00D94BE1" w:rsidRDefault="00D94BE1" w:rsidP="00B2343B">
      <w:pPr>
        <w:rPr>
          <w:sz w:val="20"/>
        </w:rPr>
      </w:pPr>
    </w:p>
    <w:p w:rsidR="00293FD2" w:rsidRDefault="00293FD2" w:rsidP="008A215D">
      <w:pPr>
        <w:ind w:firstLine="720"/>
        <w:rPr>
          <w:b/>
          <w:sz w:val="20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425"/>
        <w:gridCol w:w="1843"/>
      </w:tblGrid>
      <w:tr w:rsidR="00144490" w:rsidTr="00144490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490" w:rsidRDefault="00144490" w:rsidP="008A215D">
            <w:pPr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490" w:rsidRPr="00144490" w:rsidRDefault="00144490" w:rsidP="008A215D">
            <w:pPr>
              <w:rPr>
                <w:b/>
                <w:sz w:val="20"/>
              </w:rPr>
            </w:pPr>
            <w:r w:rsidRPr="00144490">
              <w:rPr>
                <w:b/>
                <w:sz w:val="20"/>
              </w:rPr>
              <w:t>№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490" w:rsidRDefault="00144490" w:rsidP="008A215D">
            <w:pPr>
              <w:rPr>
                <w:b/>
                <w:sz w:val="20"/>
              </w:rPr>
            </w:pPr>
          </w:p>
        </w:tc>
      </w:tr>
      <w:tr w:rsidR="00144490" w:rsidTr="00144490">
        <w:tc>
          <w:tcPr>
            <w:tcW w:w="3936" w:type="dxa"/>
            <w:gridSpan w:val="3"/>
            <w:tcBorders>
              <w:left w:val="nil"/>
              <w:right w:val="nil"/>
            </w:tcBorders>
          </w:tcPr>
          <w:p w:rsidR="00144490" w:rsidRDefault="00144490" w:rsidP="008A215D">
            <w:pPr>
              <w:rPr>
                <w:b/>
                <w:sz w:val="20"/>
              </w:rPr>
            </w:pPr>
          </w:p>
          <w:p w:rsidR="002D2D7B" w:rsidRDefault="002D2D7B" w:rsidP="008A215D">
            <w:pPr>
              <w:rPr>
                <w:b/>
                <w:sz w:val="20"/>
              </w:rPr>
            </w:pPr>
          </w:p>
        </w:tc>
      </w:tr>
    </w:tbl>
    <w:p w:rsidR="00391F32" w:rsidRDefault="00391F32" w:rsidP="00924CDB">
      <w:pPr>
        <w:rPr>
          <w:b/>
          <w:sz w:val="20"/>
        </w:rPr>
      </w:pPr>
    </w:p>
    <w:p w:rsidR="002D2D7B" w:rsidRDefault="002D2D7B" w:rsidP="00924CDB">
      <w:pPr>
        <w:rPr>
          <w:b/>
          <w:sz w:val="20"/>
        </w:rPr>
      </w:pPr>
    </w:p>
    <w:p w:rsidR="007D7F73" w:rsidRPr="00633A8D" w:rsidRDefault="007E207F" w:rsidP="008D3F3D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line id="_x0000_s1041" style="position:absolute;left:0;text-align:left;z-index:251660800" from="216.9pt,-.25pt" to="216.9pt,14.15pt" o:allowincell="f"/>
        </w:pict>
      </w:r>
      <w:r>
        <w:rPr>
          <w:b/>
          <w:sz w:val="24"/>
          <w:szCs w:val="24"/>
        </w:rPr>
        <w:pict>
          <v:line id="_x0000_s1042" style="position:absolute;left:0;text-align:left;z-index:251661824" from="202.5pt,-.25pt" to="216.9pt,-.25pt" o:allowincell="f"/>
        </w:pict>
      </w:r>
      <w:r>
        <w:rPr>
          <w:b/>
          <w:sz w:val="24"/>
          <w:szCs w:val="24"/>
        </w:rPr>
        <w:pict>
          <v:line id="_x0000_s1039" style="position:absolute;left:0;text-align:left;z-index:251658752" from="-6.3pt,-.25pt" to="8.1pt,-.25pt" o:allowincell="f"/>
        </w:pict>
      </w:r>
      <w:r>
        <w:rPr>
          <w:b/>
          <w:sz w:val="24"/>
          <w:szCs w:val="24"/>
        </w:rPr>
        <w:pict>
          <v:line id="_x0000_s1040" style="position:absolute;left:0;text-align:left;z-index:251659776" from="-6.3pt,-.25pt" to="-6.3pt,14.15pt" o:allowincell="f"/>
        </w:pict>
      </w:r>
      <w:r w:rsidR="00D02E63" w:rsidRPr="00633A8D">
        <w:rPr>
          <w:b/>
          <w:sz w:val="24"/>
          <w:szCs w:val="24"/>
        </w:rPr>
        <w:t>Доступ в ПТК КС</w:t>
      </w:r>
      <w:r w:rsidR="00633A8D" w:rsidRPr="00633A8D">
        <w:rPr>
          <w:b/>
          <w:sz w:val="24"/>
          <w:szCs w:val="24"/>
        </w:rPr>
        <w:t xml:space="preserve"> (</w:t>
      </w:r>
      <w:r w:rsidR="0028148E">
        <w:rPr>
          <w:b/>
          <w:sz w:val="24"/>
          <w:szCs w:val="24"/>
        </w:rPr>
        <w:t>новы</w:t>
      </w:r>
      <w:r w:rsidR="002D2D7B">
        <w:rPr>
          <w:b/>
          <w:sz w:val="24"/>
          <w:szCs w:val="24"/>
        </w:rPr>
        <w:t>й</w:t>
      </w:r>
      <w:r w:rsidR="0028148E">
        <w:rPr>
          <w:b/>
          <w:sz w:val="24"/>
          <w:szCs w:val="24"/>
        </w:rPr>
        <w:t xml:space="preserve"> пользовател</w:t>
      </w:r>
      <w:r w:rsidR="00AE4499">
        <w:rPr>
          <w:b/>
          <w:sz w:val="24"/>
          <w:szCs w:val="24"/>
        </w:rPr>
        <w:t>ь</w:t>
      </w:r>
      <w:r w:rsidR="00633A8D" w:rsidRPr="00633A8D">
        <w:rPr>
          <w:b/>
          <w:sz w:val="24"/>
          <w:szCs w:val="24"/>
        </w:rPr>
        <w:t>)</w:t>
      </w:r>
    </w:p>
    <w:p w:rsidR="00315A61" w:rsidRDefault="00315A61" w:rsidP="00730C3B">
      <w:pPr>
        <w:spacing w:line="360" w:lineRule="auto"/>
        <w:ind w:firstLine="720"/>
        <w:jc w:val="both"/>
      </w:pPr>
    </w:p>
    <w:p w:rsidR="00DB7877" w:rsidRDefault="00DB7877" w:rsidP="00DB7877">
      <w:pPr>
        <w:spacing w:line="360" w:lineRule="auto"/>
        <w:ind w:firstLine="720"/>
        <w:jc w:val="both"/>
      </w:pPr>
      <w:r>
        <w:t xml:space="preserve">ГУ — Главное управление ПФР № 5 по г. Москве и Московской области просит предоставить доступ к информационному защищаемому ресурсу ПТК КС </w:t>
      </w:r>
      <w:r w:rsidR="00552A4C">
        <w:t xml:space="preserve">(серверы: </w:t>
      </w:r>
      <w:r w:rsidR="00552A4C" w:rsidRPr="00495A40">
        <w:rPr>
          <w:b/>
          <w:i/>
        </w:rPr>
        <w:t>Москва</w:t>
      </w:r>
      <w:r w:rsidR="00552A4C" w:rsidRPr="00495A40">
        <w:rPr>
          <w:b/>
        </w:rPr>
        <w:t xml:space="preserve"> (</w:t>
      </w:r>
      <w:r w:rsidR="00552A4C" w:rsidRPr="00495A40">
        <w:rPr>
          <w:b/>
          <w:i/>
        </w:rPr>
        <w:t>рабочий</w:t>
      </w:r>
      <w:r w:rsidR="00552A4C" w:rsidRPr="00495A40">
        <w:rPr>
          <w:b/>
        </w:rPr>
        <w:t xml:space="preserve">, </w:t>
      </w:r>
      <w:r w:rsidR="00552A4C" w:rsidRPr="00495A40">
        <w:rPr>
          <w:b/>
          <w:i/>
        </w:rPr>
        <w:t>тестовый</w:t>
      </w:r>
      <w:r w:rsidR="00552A4C" w:rsidRPr="00495A40">
        <w:rPr>
          <w:b/>
        </w:rPr>
        <w:t>)</w:t>
      </w:r>
      <w:r w:rsidR="00552A4C">
        <w:t xml:space="preserve">, </w:t>
      </w:r>
      <w:r w:rsidR="00552A4C" w:rsidRPr="00495A40">
        <w:rPr>
          <w:b/>
          <w:i/>
        </w:rPr>
        <w:t>Московская область</w:t>
      </w:r>
      <w:r w:rsidR="00552A4C" w:rsidRPr="00495A40">
        <w:rPr>
          <w:b/>
        </w:rPr>
        <w:t xml:space="preserve"> (</w:t>
      </w:r>
      <w:r w:rsidR="00552A4C" w:rsidRPr="00495A40">
        <w:rPr>
          <w:b/>
          <w:i/>
        </w:rPr>
        <w:t>рабочий</w:t>
      </w:r>
      <w:r w:rsidR="00552A4C" w:rsidRPr="00495A40">
        <w:rPr>
          <w:b/>
        </w:rPr>
        <w:t xml:space="preserve">, </w:t>
      </w:r>
      <w:r w:rsidR="00552A4C" w:rsidRPr="00495A40">
        <w:rPr>
          <w:b/>
          <w:i/>
        </w:rPr>
        <w:t>тестовый</w:t>
      </w:r>
      <w:r w:rsidR="00552A4C" w:rsidRPr="00495A40">
        <w:rPr>
          <w:b/>
        </w:rPr>
        <w:t>)</w:t>
      </w:r>
      <w:r w:rsidR="00552A4C">
        <w:t xml:space="preserve">) </w:t>
      </w:r>
      <w:r>
        <w:t>сотрудникам Главного управления</w:t>
      </w:r>
      <w:r w:rsidR="002D2D7B">
        <w:t>,</w:t>
      </w:r>
      <w:r>
        <w:t xml:space="preserve"> в соответствии с Приложением:</w:t>
      </w:r>
    </w:p>
    <w:p w:rsidR="00DB7877" w:rsidRDefault="00DB7877" w:rsidP="002D2D7B">
      <w:pPr>
        <w:pStyle w:val="af"/>
        <w:spacing w:line="360" w:lineRule="auto"/>
        <w:ind w:left="0"/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1"/>
        <w:gridCol w:w="3555"/>
        <w:gridCol w:w="1576"/>
        <w:gridCol w:w="1900"/>
        <w:gridCol w:w="1569"/>
      </w:tblGrid>
      <w:tr w:rsidR="00382C39" w:rsidTr="00E97CFC">
        <w:tc>
          <w:tcPr>
            <w:tcW w:w="10281" w:type="dxa"/>
            <w:gridSpan w:val="5"/>
          </w:tcPr>
          <w:p w:rsidR="00382C39" w:rsidRPr="00841461" w:rsidRDefault="00382C39" w:rsidP="006B7FAE">
            <w:pPr>
              <w:pStyle w:val="af"/>
              <w:spacing w:line="360" w:lineRule="auto"/>
              <w:ind w:left="0"/>
              <w:jc w:val="center"/>
              <w:rPr>
                <w:b/>
                <w:i/>
              </w:rPr>
            </w:pPr>
            <w:proofErr w:type="spellStart"/>
            <w:r w:rsidRPr="00841461">
              <w:rPr>
                <w:b/>
                <w:i/>
              </w:rPr>
              <w:t>НазваниеУправления</w:t>
            </w:r>
            <w:proofErr w:type="spellEnd"/>
          </w:p>
        </w:tc>
      </w:tr>
      <w:tr w:rsidR="00382C39" w:rsidTr="00382C39">
        <w:tc>
          <w:tcPr>
            <w:tcW w:w="1681" w:type="dxa"/>
          </w:tcPr>
          <w:p w:rsidR="00382C39" w:rsidRDefault="00382C39" w:rsidP="006B7FAE">
            <w:pPr>
              <w:pStyle w:val="af"/>
              <w:spacing w:line="360" w:lineRule="auto"/>
              <w:ind w:left="0"/>
              <w:jc w:val="center"/>
            </w:pPr>
            <w:r>
              <w:t>№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3555" w:type="dxa"/>
          </w:tcPr>
          <w:p w:rsidR="00382C39" w:rsidRPr="00C35CC6" w:rsidRDefault="00382C39" w:rsidP="006B7FAE">
            <w:pPr>
              <w:pStyle w:val="af"/>
              <w:spacing w:line="360" w:lineRule="auto"/>
              <w:ind w:left="0"/>
              <w:jc w:val="center"/>
              <w:rPr>
                <w:lang w:val="en-US"/>
              </w:rPr>
            </w:pPr>
            <w:r>
              <w:t>Ф.И.О</w:t>
            </w:r>
          </w:p>
        </w:tc>
        <w:tc>
          <w:tcPr>
            <w:tcW w:w="1576" w:type="dxa"/>
          </w:tcPr>
          <w:p w:rsidR="00382C39" w:rsidRPr="00C35CC6" w:rsidRDefault="00382C39" w:rsidP="006B7FAE">
            <w:pPr>
              <w:pStyle w:val="af"/>
              <w:spacing w:line="360" w:lineRule="auto"/>
              <w:ind w:left="0"/>
              <w:jc w:val="center"/>
            </w:pPr>
            <w:r>
              <w:t>Отдел</w:t>
            </w:r>
          </w:p>
        </w:tc>
        <w:tc>
          <w:tcPr>
            <w:tcW w:w="1900" w:type="dxa"/>
          </w:tcPr>
          <w:p w:rsidR="00382C39" w:rsidRDefault="00382C39" w:rsidP="006B7FAE">
            <w:pPr>
              <w:pStyle w:val="af"/>
              <w:spacing w:line="360" w:lineRule="auto"/>
              <w:ind w:left="0"/>
              <w:jc w:val="center"/>
            </w:pPr>
            <w:r>
              <w:t>Должность</w:t>
            </w:r>
          </w:p>
        </w:tc>
        <w:tc>
          <w:tcPr>
            <w:tcW w:w="1569" w:type="dxa"/>
          </w:tcPr>
          <w:p w:rsidR="00382C39" w:rsidRDefault="001340D9" w:rsidP="006B7FAE">
            <w:pPr>
              <w:pStyle w:val="af"/>
              <w:spacing w:line="360" w:lineRule="auto"/>
              <w:ind w:left="0"/>
              <w:jc w:val="center"/>
            </w:pPr>
            <w:r>
              <w:t>Логин</w:t>
            </w:r>
          </w:p>
        </w:tc>
      </w:tr>
      <w:tr w:rsidR="00382C39" w:rsidTr="00382C39">
        <w:tc>
          <w:tcPr>
            <w:tcW w:w="1681" w:type="dxa"/>
          </w:tcPr>
          <w:p w:rsidR="00382C39" w:rsidRPr="00841461" w:rsidRDefault="00382C39" w:rsidP="00C35CC6">
            <w:pPr>
              <w:pStyle w:val="af"/>
              <w:spacing w:line="36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3555" w:type="dxa"/>
          </w:tcPr>
          <w:p w:rsidR="00382C39" w:rsidRPr="00841461" w:rsidRDefault="00382C39" w:rsidP="00C35CC6">
            <w:pPr>
              <w:pStyle w:val="af"/>
              <w:spacing w:line="360" w:lineRule="auto"/>
              <w:ind w:left="0"/>
              <w:jc w:val="center"/>
              <w:rPr>
                <w:b/>
                <w:i/>
              </w:rPr>
            </w:pPr>
            <w:proofErr w:type="spellStart"/>
            <w:r w:rsidRPr="00841461">
              <w:rPr>
                <w:b/>
                <w:i/>
              </w:rPr>
              <w:t>ФамилияИмяОтчество</w:t>
            </w:r>
            <w:proofErr w:type="spellEnd"/>
          </w:p>
        </w:tc>
        <w:tc>
          <w:tcPr>
            <w:tcW w:w="1576" w:type="dxa"/>
          </w:tcPr>
          <w:p w:rsidR="00382C39" w:rsidRPr="00841461" w:rsidRDefault="00382C39" w:rsidP="00C35CC6">
            <w:pPr>
              <w:pStyle w:val="af"/>
              <w:spacing w:line="360" w:lineRule="auto"/>
              <w:ind w:left="0"/>
              <w:jc w:val="center"/>
              <w:rPr>
                <w:b/>
                <w:i/>
              </w:rPr>
            </w:pPr>
            <w:r w:rsidRPr="00841461">
              <w:rPr>
                <w:b/>
                <w:i/>
              </w:rPr>
              <w:t>Отдел</w:t>
            </w:r>
          </w:p>
        </w:tc>
        <w:tc>
          <w:tcPr>
            <w:tcW w:w="1900" w:type="dxa"/>
          </w:tcPr>
          <w:p w:rsidR="00382C39" w:rsidRPr="00841461" w:rsidRDefault="00382C39" w:rsidP="00C35CC6">
            <w:pPr>
              <w:pStyle w:val="af"/>
              <w:spacing w:line="360" w:lineRule="auto"/>
              <w:ind w:left="0"/>
              <w:jc w:val="center"/>
              <w:rPr>
                <w:b/>
                <w:i/>
              </w:rPr>
            </w:pPr>
            <w:r w:rsidRPr="00841461">
              <w:rPr>
                <w:b/>
                <w:i/>
              </w:rPr>
              <w:t>Должность</w:t>
            </w:r>
          </w:p>
        </w:tc>
        <w:tc>
          <w:tcPr>
            <w:tcW w:w="1569" w:type="dxa"/>
          </w:tcPr>
          <w:p w:rsidR="00382C39" w:rsidRPr="005E66C0" w:rsidRDefault="005E66C0" w:rsidP="005E66C0">
            <w:pPr>
              <w:pStyle w:val="af"/>
              <w:spacing w:line="36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Логин</w:t>
            </w:r>
            <w:bookmarkStart w:id="0" w:name="_GoBack"/>
            <w:bookmarkEnd w:id="0"/>
          </w:p>
        </w:tc>
      </w:tr>
    </w:tbl>
    <w:p w:rsidR="00DB7877" w:rsidRDefault="00DB7877" w:rsidP="002D2D7B">
      <w:pPr>
        <w:pStyle w:val="af"/>
        <w:spacing w:line="360" w:lineRule="auto"/>
        <w:ind w:left="0"/>
        <w:jc w:val="both"/>
      </w:pPr>
    </w:p>
    <w:p w:rsidR="00DB7877" w:rsidRDefault="00DB7877" w:rsidP="00DB7877">
      <w:pPr>
        <w:spacing w:line="360" w:lineRule="auto"/>
        <w:ind w:left="720"/>
        <w:jc w:val="both"/>
      </w:pPr>
      <w:r>
        <w:t xml:space="preserve">Приложения: на </w:t>
      </w:r>
      <w:r w:rsidR="006F0ED3" w:rsidRPr="00841461">
        <w:rPr>
          <w:b/>
          <w:i/>
        </w:rPr>
        <w:t>3</w:t>
      </w:r>
      <w:r>
        <w:t xml:space="preserve"> л., в </w:t>
      </w:r>
      <w:r w:rsidRPr="00841461">
        <w:rPr>
          <w:b/>
          <w:i/>
        </w:rPr>
        <w:t>1</w:t>
      </w:r>
      <w:r>
        <w:t xml:space="preserve"> экз.</w:t>
      </w:r>
    </w:p>
    <w:p w:rsidR="00DB7877" w:rsidRDefault="00DB7877" w:rsidP="00DB7877">
      <w:pPr>
        <w:spacing w:line="360" w:lineRule="auto"/>
        <w:ind w:left="720"/>
        <w:jc w:val="both"/>
      </w:pPr>
    </w:p>
    <w:p w:rsidR="00DB7877" w:rsidRPr="00841461" w:rsidRDefault="006F0ED3" w:rsidP="00DB7877">
      <w:pPr>
        <w:jc w:val="both"/>
        <w:rPr>
          <w:b/>
          <w:i/>
        </w:rPr>
      </w:pPr>
      <w:r w:rsidRPr="00841461">
        <w:rPr>
          <w:b/>
          <w:i/>
        </w:rPr>
        <w:t>Начальник Главного управления</w:t>
      </w:r>
      <w:r>
        <w:tab/>
      </w:r>
      <w:r>
        <w:tab/>
      </w:r>
      <w:r w:rsidR="00DB7877">
        <w:tab/>
      </w:r>
      <w:r w:rsidR="00DB7877">
        <w:tab/>
      </w:r>
      <w:r w:rsidR="00DB7877">
        <w:tab/>
      </w:r>
      <w:r w:rsidR="00DB7877">
        <w:tab/>
      </w:r>
      <w:r w:rsidRPr="00841461">
        <w:rPr>
          <w:b/>
          <w:i/>
        </w:rPr>
        <w:t>А.В. Холоденко</w:t>
      </w:r>
    </w:p>
    <w:p w:rsidR="00DB7877" w:rsidRDefault="00DB7877" w:rsidP="00DB7877">
      <w:pPr>
        <w:pStyle w:val="a4"/>
        <w:spacing w:line="360" w:lineRule="auto"/>
        <w:jc w:val="both"/>
      </w:pPr>
    </w:p>
    <w:p w:rsidR="006F0ED3" w:rsidRDefault="006F0ED3" w:rsidP="00DB7877">
      <w:pPr>
        <w:pStyle w:val="a4"/>
        <w:spacing w:line="360" w:lineRule="auto"/>
        <w:jc w:val="both"/>
      </w:pPr>
    </w:p>
    <w:p w:rsidR="006F0ED3" w:rsidRDefault="006F0ED3" w:rsidP="00DB7877">
      <w:pPr>
        <w:pStyle w:val="a4"/>
        <w:spacing w:line="360" w:lineRule="auto"/>
        <w:jc w:val="both"/>
      </w:pPr>
    </w:p>
    <w:p w:rsidR="00DB7877" w:rsidRDefault="00DB7877" w:rsidP="00DB7877">
      <w:pPr>
        <w:pStyle w:val="a4"/>
        <w:jc w:val="both"/>
        <w:rPr>
          <w:szCs w:val="28"/>
        </w:rPr>
      </w:pPr>
      <w:r>
        <w:rPr>
          <w:szCs w:val="28"/>
        </w:rPr>
        <w:t>Гвоздев Антон Александрович</w:t>
      </w:r>
    </w:p>
    <w:p w:rsidR="00F56C1C" w:rsidRDefault="00DB7877" w:rsidP="006F0ED3">
      <w:pPr>
        <w:pStyle w:val="a4"/>
        <w:jc w:val="both"/>
        <w:rPr>
          <w:szCs w:val="28"/>
        </w:rPr>
      </w:pPr>
      <w:r>
        <w:rPr>
          <w:szCs w:val="28"/>
        </w:rPr>
        <w:t xml:space="preserve">987-09-19 (доб. 17-55) </w:t>
      </w:r>
      <w:proofErr w:type="spellStart"/>
      <w:r>
        <w:rPr>
          <w:szCs w:val="28"/>
        </w:rPr>
        <w:t>Эл</w:t>
      </w:r>
      <w:proofErr w:type="gramStart"/>
      <w:r>
        <w:rPr>
          <w:szCs w:val="28"/>
        </w:rPr>
        <w:t>.а</w:t>
      </w:r>
      <w:proofErr w:type="gramEnd"/>
      <w:r>
        <w:rPr>
          <w:szCs w:val="28"/>
        </w:rPr>
        <w:t>дрес</w:t>
      </w:r>
      <w:proofErr w:type="spellEnd"/>
      <w:r>
        <w:rPr>
          <w:szCs w:val="28"/>
        </w:rPr>
        <w:t>: 060500-1802</w:t>
      </w:r>
    </w:p>
    <w:p w:rsidR="006F0ED3" w:rsidRPr="006F0ED3" w:rsidRDefault="006F0ED3" w:rsidP="006F0ED3">
      <w:pPr>
        <w:pStyle w:val="a4"/>
        <w:jc w:val="both"/>
        <w:rPr>
          <w:szCs w:val="28"/>
        </w:rPr>
      </w:pPr>
      <w:r>
        <w:t xml:space="preserve">Учетный номер: </w:t>
      </w:r>
      <w:r w:rsidRPr="00841461">
        <w:rPr>
          <w:b/>
          <w:i/>
        </w:rPr>
        <w:t>830727 от 15.09.2021</w:t>
      </w:r>
    </w:p>
    <w:sectPr w:rsidR="006F0ED3" w:rsidRPr="006F0ED3" w:rsidSect="003E7761">
      <w:headerReference w:type="even" r:id="rId10"/>
      <w:pgSz w:w="11906" w:h="16838"/>
      <w:pgMar w:top="851" w:right="707" w:bottom="142" w:left="1134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07F" w:rsidRDefault="007E207F" w:rsidP="006F4AA1">
      <w:r>
        <w:separator/>
      </w:r>
    </w:p>
  </w:endnote>
  <w:endnote w:type="continuationSeparator" w:id="0">
    <w:p w:rsidR="007E207F" w:rsidRDefault="007E207F" w:rsidP="006F4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07F" w:rsidRDefault="007E207F" w:rsidP="006F4AA1">
      <w:r>
        <w:separator/>
      </w:r>
    </w:p>
  </w:footnote>
  <w:footnote w:type="continuationSeparator" w:id="0">
    <w:p w:rsidR="007E207F" w:rsidRDefault="007E207F" w:rsidP="006F4A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10E" w:rsidRDefault="00600598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64710E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64710E">
      <w:rPr>
        <w:rStyle w:val="ac"/>
        <w:noProof/>
      </w:rPr>
      <w:t>2</w:t>
    </w:r>
    <w:r>
      <w:rPr>
        <w:rStyle w:val="ac"/>
      </w:rPr>
      <w:fldChar w:fldCharType="end"/>
    </w:r>
  </w:p>
  <w:p w:rsidR="0064710E" w:rsidRDefault="0064710E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0AA5"/>
    <w:multiLevelType w:val="hybridMultilevel"/>
    <w:tmpl w:val="16F4DAC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73E5D"/>
    <w:multiLevelType w:val="hybridMultilevel"/>
    <w:tmpl w:val="7F0A1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F3F34"/>
    <w:multiLevelType w:val="hybridMultilevel"/>
    <w:tmpl w:val="CC7A00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7F0C47"/>
    <w:multiLevelType w:val="hybridMultilevel"/>
    <w:tmpl w:val="E0884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402200"/>
    <w:multiLevelType w:val="hybridMultilevel"/>
    <w:tmpl w:val="D43A5E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7F53C8"/>
    <w:multiLevelType w:val="hybridMultilevel"/>
    <w:tmpl w:val="BA8E547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2CDD6285"/>
    <w:multiLevelType w:val="hybridMultilevel"/>
    <w:tmpl w:val="8376C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1E72BF7"/>
    <w:multiLevelType w:val="hybridMultilevel"/>
    <w:tmpl w:val="A7D29B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73C3D3A"/>
    <w:multiLevelType w:val="hybridMultilevel"/>
    <w:tmpl w:val="35A6A9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D41E32"/>
    <w:multiLevelType w:val="hybridMultilevel"/>
    <w:tmpl w:val="8DD809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6279FD"/>
    <w:multiLevelType w:val="hybridMultilevel"/>
    <w:tmpl w:val="4B185F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8A66DB"/>
    <w:multiLevelType w:val="hybridMultilevel"/>
    <w:tmpl w:val="B6A0CB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DA8773C"/>
    <w:multiLevelType w:val="hybridMultilevel"/>
    <w:tmpl w:val="5BE002EC"/>
    <w:lvl w:ilvl="0" w:tplc="D2A47C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5ABF25D5"/>
    <w:multiLevelType w:val="hybridMultilevel"/>
    <w:tmpl w:val="F94465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3144B2D"/>
    <w:multiLevelType w:val="hybridMultilevel"/>
    <w:tmpl w:val="834EF0E8"/>
    <w:lvl w:ilvl="0" w:tplc="E4BEE5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6D46BCB"/>
    <w:multiLevelType w:val="hybridMultilevel"/>
    <w:tmpl w:val="410A83D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15"/>
  </w:num>
  <w:num w:numId="5">
    <w:abstractNumId w:val="8"/>
  </w:num>
  <w:num w:numId="6">
    <w:abstractNumId w:val="9"/>
  </w:num>
  <w:num w:numId="7">
    <w:abstractNumId w:val="1"/>
  </w:num>
  <w:num w:numId="8">
    <w:abstractNumId w:val="13"/>
  </w:num>
  <w:num w:numId="9">
    <w:abstractNumId w:val="5"/>
  </w:num>
  <w:num w:numId="10">
    <w:abstractNumId w:val="11"/>
  </w:num>
  <w:num w:numId="11">
    <w:abstractNumId w:val="6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7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1930"/>
    <w:rsid w:val="00002495"/>
    <w:rsid w:val="00005BE7"/>
    <w:rsid w:val="00005DDD"/>
    <w:rsid w:val="00012BA8"/>
    <w:rsid w:val="0002246C"/>
    <w:rsid w:val="0002249F"/>
    <w:rsid w:val="00023345"/>
    <w:rsid w:val="0003379F"/>
    <w:rsid w:val="00036CD4"/>
    <w:rsid w:val="00037EA2"/>
    <w:rsid w:val="00042DD2"/>
    <w:rsid w:val="00043DE7"/>
    <w:rsid w:val="00046E1B"/>
    <w:rsid w:val="0005289C"/>
    <w:rsid w:val="00052E43"/>
    <w:rsid w:val="0005385D"/>
    <w:rsid w:val="0005480D"/>
    <w:rsid w:val="00057AC0"/>
    <w:rsid w:val="00062355"/>
    <w:rsid w:val="00062959"/>
    <w:rsid w:val="0006359E"/>
    <w:rsid w:val="000711AF"/>
    <w:rsid w:val="0007152C"/>
    <w:rsid w:val="00074A6E"/>
    <w:rsid w:val="00091A1E"/>
    <w:rsid w:val="00093CDF"/>
    <w:rsid w:val="00094622"/>
    <w:rsid w:val="00097FF4"/>
    <w:rsid w:val="000B1A0E"/>
    <w:rsid w:val="000B37A9"/>
    <w:rsid w:val="000B6074"/>
    <w:rsid w:val="000C0FF4"/>
    <w:rsid w:val="000C4FD8"/>
    <w:rsid w:val="000D0F76"/>
    <w:rsid w:val="000D1C66"/>
    <w:rsid w:val="000E2219"/>
    <w:rsid w:val="000E35BA"/>
    <w:rsid w:val="000F1F7E"/>
    <w:rsid w:val="000F2C27"/>
    <w:rsid w:val="000F4FF5"/>
    <w:rsid w:val="001000EC"/>
    <w:rsid w:val="00110103"/>
    <w:rsid w:val="001128AF"/>
    <w:rsid w:val="00133E93"/>
    <w:rsid w:val="001340D9"/>
    <w:rsid w:val="00134D86"/>
    <w:rsid w:val="00137A22"/>
    <w:rsid w:val="00144490"/>
    <w:rsid w:val="001558E8"/>
    <w:rsid w:val="00156261"/>
    <w:rsid w:val="00157B5D"/>
    <w:rsid w:val="0016158B"/>
    <w:rsid w:val="00163D02"/>
    <w:rsid w:val="0017149F"/>
    <w:rsid w:val="0018234A"/>
    <w:rsid w:val="001844EB"/>
    <w:rsid w:val="00194F23"/>
    <w:rsid w:val="00195A81"/>
    <w:rsid w:val="001A6A99"/>
    <w:rsid w:val="001B0717"/>
    <w:rsid w:val="001B18D7"/>
    <w:rsid w:val="001B31CF"/>
    <w:rsid w:val="001B777B"/>
    <w:rsid w:val="001B7EDF"/>
    <w:rsid w:val="001C5C23"/>
    <w:rsid w:val="001C7D7A"/>
    <w:rsid w:val="001D351B"/>
    <w:rsid w:val="001D3E65"/>
    <w:rsid w:val="001E01A0"/>
    <w:rsid w:val="001E18CB"/>
    <w:rsid w:val="001E798D"/>
    <w:rsid w:val="001F211A"/>
    <w:rsid w:val="001F30A8"/>
    <w:rsid w:val="001F6D88"/>
    <w:rsid w:val="001F7BC4"/>
    <w:rsid w:val="00205480"/>
    <w:rsid w:val="00206C8F"/>
    <w:rsid w:val="00211400"/>
    <w:rsid w:val="00211850"/>
    <w:rsid w:val="00213753"/>
    <w:rsid w:val="00216423"/>
    <w:rsid w:val="00223D32"/>
    <w:rsid w:val="002275AC"/>
    <w:rsid w:val="00230DF3"/>
    <w:rsid w:val="00233345"/>
    <w:rsid w:val="00233879"/>
    <w:rsid w:val="0024274E"/>
    <w:rsid w:val="00242F25"/>
    <w:rsid w:val="002473D8"/>
    <w:rsid w:val="002531BB"/>
    <w:rsid w:val="0025389C"/>
    <w:rsid w:val="00253C65"/>
    <w:rsid w:val="002606AA"/>
    <w:rsid w:val="00260A2C"/>
    <w:rsid w:val="0026428F"/>
    <w:rsid w:val="00271340"/>
    <w:rsid w:val="0027751C"/>
    <w:rsid w:val="0028002F"/>
    <w:rsid w:val="0028148E"/>
    <w:rsid w:val="002849F2"/>
    <w:rsid w:val="0028576D"/>
    <w:rsid w:val="00293FD2"/>
    <w:rsid w:val="00295F81"/>
    <w:rsid w:val="00297C1E"/>
    <w:rsid w:val="002A2817"/>
    <w:rsid w:val="002A749B"/>
    <w:rsid w:val="002B6320"/>
    <w:rsid w:val="002B6FF0"/>
    <w:rsid w:val="002C03FD"/>
    <w:rsid w:val="002C0D63"/>
    <w:rsid w:val="002C3C45"/>
    <w:rsid w:val="002C4229"/>
    <w:rsid w:val="002C668C"/>
    <w:rsid w:val="002D2A40"/>
    <w:rsid w:val="002D2D7B"/>
    <w:rsid w:val="002D41D1"/>
    <w:rsid w:val="002E4C35"/>
    <w:rsid w:val="002E5FA2"/>
    <w:rsid w:val="002E6F36"/>
    <w:rsid w:val="002F1F19"/>
    <w:rsid w:val="002F2656"/>
    <w:rsid w:val="002F3508"/>
    <w:rsid w:val="002F4F4B"/>
    <w:rsid w:val="00305B34"/>
    <w:rsid w:val="00306B30"/>
    <w:rsid w:val="003126EB"/>
    <w:rsid w:val="00315A61"/>
    <w:rsid w:val="003160AB"/>
    <w:rsid w:val="00330779"/>
    <w:rsid w:val="0034313C"/>
    <w:rsid w:val="00347333"/>
    <w:rsid w:val="00353AA8"/>
    <w:rsid w:val="003571B9"/>
    <w:rsid w:val="00357D5C"/>
    <w:rsid w:val="00365034"/>
    <w:rsid w:val="00365F4A"/>
    <w:rsid w:val="00371404"/>
    <w:rsid w:val="00372653"/>
    <w:rsid w:val="00377D72"/>
    <w:rsid w:val="00381B7E"/>
    <w:rsid w:val="00382C39"/>
    <w:rsid w:val="003862E3"/>
    <w:rsid w:val="00386A4F"/>
    <w:rsid w:val="00387864"/>
    <w:rsid w:val="00391F32"/>
    <w:rsid w:val="00397ACD"/>
    <w:rsid w:val="003A3475"/>
    <w:rsid w:val="003A4EC5"/>
    <w:rsid w:val="003A5790"/>
    <w:rsid w:val="003A71BB"/>
    <w:rsid w:val="003B1A68"/>
    <w:rsid w:val="003B76CA"/>
    <w:rsid w:val="003C000B"/>
    <w:rsid w:val="003C636B"/>
    <w:rsid w:val="003D0CDC"/>
    <w:rsid w:val="003D5B95"/>
    <w:rsid w:val="003E18B4"/>
    <w:rsid w:val="003E3EDE"/>
    <w:rsid w:val="003E48D1"/>
    <w:rsid w:val="003E5924"/>
    <w:rsid w:val="003E5AA1"/>
    <w:rsid w:val="003E7761"/>
    <w:rsid w:val="003E7B12"/>
    <w:rsid w:val="003F6C3B"/>
    <w:rsid w:val="004001A2"/>
    <w:rsid w:val="0040036C"/>
    <w:rsid w:val="00404047"/>
    <w:rsid w:val="00405BF3"/>
    <w:rsid w:val="00411C45"/>
    <w:rsid w:val="00412273"/>
    <w:rsid w:val="00413A14"/>
    <w:rsid w:val="00425086"/>
    <w:rsid w:val="00431529"/>
    <w:rsid w:val="00434437"/>
    <w:rsid w:val="004355F6"/>
    <w:rsid w:val="00435F2D"/>
    <w:rsid w:val="00436604"/>
    <w:rsid w:val="00437A27"/>
    <w:rsid w:val="0044028F"/>
    <w:rsid w:val="00440E93"/>
    <w:rsid w:val="00442559"/>
    <w:rsid w:val="004426CF"/>
    <w:rsid w:val="004431DA"/>
    <w:rsid w:val="00446982"/>
    <w:rsid w:val="004511DF"/>
    <w:rsid w:val="00452F7E"/>
    <w:rsid w:val="0045366D"/>
    <w:rsid w:val="00453B12"/>
    <w:rsid w:val="00453D89"/>
    <w:rsid w:val="00455608"/>
    <w:rsid w:val="004560D0"/>
    <w:rsid w:val="00457638"/>
    <w:rsid w:val="0046311E"/>
    <w:rsid w:val="0046330D"/>
    <w:rsid w:val="004649FC"/>
    <w:rsid w:val="00465E64"/>
    <w:rsid w:val="00466A81"/>
    <w:rsid w:val="00466E1F"/>
    <w:rsid w:val="0046753B"/>
    <w:rsid w:val="004731DD"/>
    <w:rsid w:val="004809B7"/>
    <w:rsid w:val="00481BA5"/>
    <w:rsid w:val="00491718"/>
    <w:rsid w:val="00495A40"/>
    <w:rsid w:val="004A08A9"/>
    <w:rsid w:val="004A17A7"/>
    <w:rsid w:val="004A46AC"/>
    <w:rsid w:val="004A6937"/>
    <w:rsid w:val="004B2BED"/>
    <w:rsid w:val="004B585B"/>
    <w:rsid w:val="004B59A4"/>
    <w:rsid w:val="004B77B1"/>
    <w:rsid w:val="004C2E55"/>
    <w:rsid w:val="004C54C9"/>
    <w:rsid w:val="004E0AF2"/>
    <w:rsid w:val="004E29DD"/>
    <w:rsid w:val="004E5738"/>
    <w:rsid w:val="004E5C77"/>
    <w:rsid w:val="004F00E6"/>
    <w:rsid w:val="004F76BD"/>
    <w:rsid w:val="005065E3"/>
    <w:rsid w:val="00512339"/>
    <w:rsid w:val="00513B5C"/>
    <w:rsid w:val="00517B17"/>
    <w:rsid w:val="0052233F"/>
    <w:rsid w:val="00525A1F"/>
    <w:rsid w:val="00527D53"/>
    <w:rsid w:val="0053042E"/>
    <w:rsid w:val="00536DF0"/>
    <w:rsid w:val="00537754"/>
    <w:rsid w:val="0053792D"/>
    <w:rsid w:val="00537933"/>
    <w:rsid w:val="00542C1D"/>
    <w:rsid w:val="00543FD2"/>
    <w:rsid w:val="00544084"/>
    <w:rsid w:val="00545DD6"/>
    <w:rsid w:val="00545EDA"/>
    <w:rsid w:val="00551E08"/>
    <w:rsid w:val="00552A4C"/>
    <w:rsid w:val="005552BA"/>
    <w:rsid w:val="00565B72"/>
    <w:rsid w:val="005675B6"/>
    <w:rsid w:val="005700AF"/>
    <w:rsid w:val="00571335"/>
    <w:rsid w:val="00573903"/>
    <w:rsid w:val="0057399B"/>
    <w:rsid w:val="005743FC"/>
    <w:rsid w:val="005745D0"/>
    <w:rsid w:val="005750EA"/>
    <w:rsid w:val="00576727"/>
    <w:rsid w:val="00582F90"/>
    <w:rsid w:val="00584605"/>
    <w:rsid w:val="005874F3"/>
    <w:rsid w:val="005A368B"/>
    <w:rsid w:val="005B26F3"/>
    <w:rsid w:val="005B57AC"/>
    <w:rsid w:val="005B5BD7"/>
    <w:rsid w:val="005B6476"/>
    <w:rsid w:val="005B6C40"/>
    <w:rsid w:val="005C24BC"/>
    <w:rsid w:val="005C3ACF"/>
    <w:rsid w:val="005C3D3F"/>
    <w:rsid w:val="005C741D"/>
    <w:rsid w:val="005D0B9D"/>
    <w:rsid w:val="005E0EEA"/>
    <w:rsid w:val="005E2EE4"/>
    <w:rsid w:val="005E33AD"/>
    <w:rsid w:val="005E66C0"/>
    <w:rsid w:val="005F0324"/>
    <w:rsid w:val="005F0BA5"/>
    <w:rsid w:val="005F2067"/>
    <w:rsid w:val="005F58C3"/>
    <w:rsid w:val="005F7934"/>
    <w:rsid w:val="00600598"/>
    <w:rsid w:val="00600E3E"/>
    <w:rsid w:val="00613483"/>
    <w:rsid w:val="00617A05"/>
    <w:rsid w:val="00621914"/>
    <w:rsid w:val="00624875"/>
    <w:rsid w:val="006275CC"/>
    <w:rsid w:val="00633A8D"/>
    <w:rsid w:val="00645575"/>
    <w:rsid w:val="00646DBA"/>
    <w:rsid w:val="0064710E"/>
    <w:rsid w:val="0065642C"/>
    <w:rsid w:val="00664209"/>
    <w:rsid w:val="00666B53"/>
    <w:rsid w:val="00672CC6"/>
    <w:rsid w:val="00674844"/>
    <w:rsid w:val="00675F07"/>
    <w:rsid w:val="00681420"/>
    <w:rsid w:val="00683CAC"/>
    <w:rsid w:val="006869A2"/>
    <w:rsid w:val="006A0F17"/>
    <w:rsid w:val="006A43C7"/>
    <w:rsid w:val="006A6E75"/>
    <w:rsid w:val="006B18A0"/>
    <w:rsid w:val="006B2363"/>
    <w:rsid w:val="006B47C0"/>
    <w:rsid w:val="006B7FAE"/>
    <w:rsid w:val="006C0BA5"/>
    <w:rsid w:val="006C28E5"/>
    <w:rsid w:val="006C3D60"/>
    <w:rsid w:val="006C71FD"/>
    <w:rsid w:val="006D09FD"/>
    <w:rsid w:val="006D6947"/>
    <w:rsid w:val="006D78C8"/>
    <w:rsid w:val="006E16A1"/>
    <w:rsid w:val="006E18F9"/>
    <w:rsid w:val="006E64C3"/>
    <w:rsid w:val="006E7DE4"/>
    <w:rsid w:val="006F015C"/>
    <w:rsid w:val="006F0ED3"/>
    <w:rsid w:val="006F4AA1"/>
    <w:rsid w:val="006F5490"/>
    <w:rsid w:val="0070162F"/>
    <w:rsid w:val="00701C5F"/>
    <w:rsid w:val="00703C94"/>
    <w:rsid w:val="00705D7C"/>
    <w:rsid w:val="00711BBA"/>
    <w:rsid w:val="00715EAC"/>
    <w:rsid w:val="007164E4"/>
    <w:rsid w:val="00716828"/>
    <w:rsid w:val="0072136B"/>
    <w:rsid w:val="00722796"/>
    <w:rsid w:val="007301D5"/>
    <w:rsid w:val="00730B93"/>
    <w:rsid w:val="00730C3B"/>
    <w:rsid w:val="007360F0"/>
    <w:rsid w:val="00737C38"/>
    <w:rsid w:val="00740E6D"/>
    <w:rsid w:val="0074218A"/>
    <w:rsid w:val="00744ED5"/>
    <w:rsid w:val="00760AEF"/>
    <w:rsid w:val="007638B6"/>
    <w:rsid w:val="007648D6"/>
    <w:rsid w:val="00764AB8"/>
    <w:rsid w:val="007722BA"/>
    <w:rsid w:val="00780FF4"/>
    <w:rsid w:val="007836E3"/>
    <w:rsid w:val="00785763"/>
    <w:rsid w:val="0078771C"/>
    <w:rsid w:val="00793C97"/>
    <w:rsid w:val="007A21E0"/>
    <w:rsid w:val="007A2B9B"/>
    <w:rsid w:val="007A314E"/>
    <w:rsid w:val="007A32E7"/>
    <w:rsid w:val="007A4B8E"/>
    <w:rsid w:val="007A5F9A"/>
    <w:rsid w:val="007A6570"/>
    <w:rsid w:val="007B24C5"/>
    <w:rsid w:val="007B5458"/>
    <w:rsid w:val="007B6933"/>
    <w:rsid w:val="007D3135"/>
    <w:rsid w:val="007D7F73"/>
    <w:rsid w:val="007E082F"/>
    <w:rsid w:val="007E207F"/>
    <w:rsid w:val="008021A2"/>
    <w:rsid w:val="00802D20"/>
    <w:rsid w:val="00803134"/>
    <w:rsid w:val="008263B3"/>
    <w:rsid w:val="00831C4B"/>
    <w:rsid w:val="00831D71"/>
    <w:rsid w:val="00834A0C"/>
    <w:rsid w:val="00836936"/>
    <w:rsid w:val="00841461"/>
    <w:rsid w:val="00845016"/>
    <w:rsid w:val="00845D2D"/>
    <w:rsid w:val="008462FE"/>
    <w:rsid w:val="00862A91"/>
    <w:rsid w:val="0086635A"/>
    <w:rsid w:val="008710D2"/>
    <w:rsid w:val="0087332E"/>
    <w:rsid w:val="00874111"/>
    <w:rsid w:val="00874F39"/>
    <w:rsid w:val="0088030F"/>
    <w:rsid w:val="00882342"/>
    <w:rsid w:val="008840C1"/>
    <w:rsid w:val="00884120"/>
    <w:rsid w:val="00892A6A"/>
    <w:rsid w:val="008A09C9"/>
    <w:rsid w:val="008A215D"/>
    <w:rsid w:val="008A4AC9"/>
    <w:rsid w:val="008A4F35"/>
    <w:rsid w:val="008B16E0"/>
    <w:rsid w:val="008B3782"/>
    <w:rsid w:val="008B38C3"/>
    <w:rsid w:val="008B52BB"/>
    <w:rsid w:val="008C05B8"/>
    <w:rsid w:val="008C7161"/>
    <w:rsid w:val="008D138E"/>
    <w:rsid w:val="008D241C"/>
    <w:rsid w:val="008D3F3D"/>
    <w:rsid w:val="008D57CD"/>
    <w:rsid w:val="008D68C7"/>
    <w:rsid w:val="008E0332"/>
    <w:rsid w:val="008E39FF"/>
    <w:rsid w:val="008E3C71"/>
    <w:rsid w:val="008E3DAD"/>
    <w:rsid w:val="008F08E7"/>
    <w:rsid w:val="008F26DF"/>
    <w:rsid w:val="00901202"/>
    <w:rsid w:val="00903810"/>
    <w:rsid w:val="00904C0B"/>
    <w:rsid w:val="00912D7C"/>
    <w:rsid w:val="00913B0F"/>
    <w:rsid w:val="00914052"/>
    <w:rsid w:val="009166C5"/>
    <w:rsid w:val="00922480"/>
    <w:rsid w:val="00924CDB"/>
    <w:rsid w:val="00927A0E"/>
    <w:rsid w:val="00927B44"/>
    <w:rsid w:val="00933063"/>
    <w:rsid w:val="009369F1"/>
    <w:rsid w:val="00940B1A"/>
    <w:rsid w:val="0094416A"/>
    <w:rsid w:val="00946F94"/>
    <w:rsid w:val="00947011"/>
    <w:rsid w:val="00947E03"/>
    <w:rsid w:val="00950818"/>
    <w:rsid w:val="009525DC"/>
    <w:rsid w:val="00954B12"/>
    <w:rsid w:val="00956567"/>
    <w:rsid w:val="00956947"/>
    <w:rsid w:val="00957518"/>
    <w:rsid w:val="009600E5"/>
    <w:rsid w:val="00965FF4"/>
    <w:rsid w:val="009666C8"/>
    <w:rsid w:val="009717A0"/>
    <w:rsid w:val="0097542F"/>
    <w:rsid w:val="009816AE"/>
    <w:rsid w:val="00984D62"/>
    <w:rsid w:val="00985B7C"/>
    <w:rsid w:val="0099699B"/>
    <w:rsid w:val="009A07EA"/>
    <w:rsid w:val="009A4BDD"/>
    <w:rsid w:val="009B24CC"/>
    <w:rsid w:val="009B59BE"/>
    <w:rsid w:val="009B761E"/>
    <w:rsid w:val="009C187E"/>
    <w:rsid w:val="009C428B"/>
    <w:rsid w:val="009D35BC"/>
    <w:rsid w:val="009D382A"/>
    <w:rsid w:val="009D518B"/>
    <w:rsid w:val="009D5C40"/>
    <w:rsid w:val="009E5278"/>
    <w:rsid w:val="009E687E"/>
    <w:rsid w:val="009F1077"/>
    <w:rsid w:val="009F10FB"/>
    <w:rsid w:val="00A15360"/>
    <w:rsid w:val="00A15DB3"/>
    <w:rsid w:val="00A1603F"/>
    <w:rsid w:val="00A260F7"/>
    <w:rsid w:val="00A32975"/>
    <w:rsid w:val="00A32A99"/>
    <w:rsid w:val="00A34B1D"/>
    <w:rsid w:val="00A42793"/>
    <w:rsid w:val="00A44B7C"/>
    <w:rsid w:val="00A46CEE"/>
    <w:rsid w:val="00A512F4"/>
    <w:rsid w:val="00A5196B"/>
    <w:rsid w:val="00A545DF"/>
    <w:rsid w:val="00A552FB"/>
    <w:rsid w:val="00A634FD"/>
    <w:rsid w:val="00A639C5"/>
    <w:rsid w:val="00A63AD1"/>
    <w:rsid w:val="00A66B9A"/>
    <w:rsid w:val="00A66E65"/>
    <w:rsid w:val="00A70A66"/>
    <w:rsid w:val="00A717A7"/>
    <w:rsid w:val="00A7655B"/>
    <w:rsid w:val="00A77E67"/>
    <w:rsid w:val="00A825C5"/>
    <w:rsid w:val="00A9177F"/>
    <w:rsid w:val="00A953BF"/>
    <w:rsid w:val="00A95720"/>
    <w:rsid w:val="00A95DED"/>
    <w:rsid w:val="00AA03D1"/>
    <w:rsid w:val="00AA292F"/>
    <w:rsid w:val="00AA3E03"/>
    <w:rsid w:val="00AA79DF"/>
    <w:rsid w:val="00AB3786"/>
    <w:rsid w:val="00AB445B"/>
    <w:rsid w:val="00AB4EBB"/>
    <w:rsid w:val="00AB6EFA"/>
    <w:rsid w:val="00AC51AA"/>
    <w:rsid w:val="00AC56ED"/>
    <w:rsid w:val="00AC7A43"/>
    <w:rsid w:val="00AD34E7"/>
    <w:rsid w:val="00AD54A2"/>
    <w:rsid w:val="00AD62A5"/>
    <w:rsid w:val="00AD685F"/>
    <w:rsid w:val="00AE4499"/>
    <w:rsid w:val="00AE7A4D"/>
    <w:rsid w:val="00AF3B7D"/>
    <w:rsid w:val="00B01CE7"/>
    <w:rsid w:val="00B05C47"/>
    <w:rsid w:val="00B0603D"/>
    <w:rsid w:val="00B07277"/>
    <w:rsid w:val="00B123A9"/>
    <w:rsid w:val="00B16834"/>
    <w:rsid w:val="00B17E87"/>
    <w:rsid w:val="00B2343B"/>
    <w:rsid w:val="00B25594"/>
    <w:rsid w:val="00B35369"/>
    <w:rsid w:val="00B35A3C"/>
    <w:rsid w:val="00B3601A"/>
    <w:rsid w:val="00B36941"/>
    <w:rsid w:val="00B36FFB"/>
    <w:rsid w:val="00B46569"/>
    <w:rsid w:val="00B4672A"/>
    <w:rsid w:val="00B50790"/>
    <w:rsid w:val="00B50AB7"/>
    <w:rsid w:val="00B624C3"/>
    <w:rsid w:val="00B66394"/>
    <w:rsid w:val="00B762C2"/>
    <w:rsid w:val="00B7721F"/>
    <w:rsid w:val="00B833B8"/>
    <w:rsid w:val="00B84CD0"/>
    <w:rsid w:val="00B878AA"/>
    <w:rsid w:val="00B94151"/>
    <w:rsid w:val="00B952D9"/>
    <w:rsid w:val="00BA1495"/>
    <w:rsid w:val="00BA28EA"/>
    <w:rsid w:val="00BA32DB"/>
    <w:rsid w:val="00BA38C5"/>
    <w:rsid w:val="00BA4CF5"/>
    <w:rsid w:val="00BB1930"/>
    <w:rsid w:val="00BB28E5"/>
    <w:rsid w:val="00BD1293"/>
    <w:rsid w:val="00BD269B"/>
    <w:rsid w:val="00BD6B4D"/>
    <w:rsid w:val="00BE0993"/>
    <w:rsid w:val="00BE3B45"/>
    <w:rsid w:val="00BE43E0"/>
    <w:rsid w:val="00BE5D60"/>
    <w:rsid w:val="00BF16C7"/>
    <w:rsid w:val="00BF45B1"/>
    <w:rsid w:val="00BF5578"/>
    <w:rsid w:val="00C03504"/>
    <w:rsid w:val="00C05643"/>
    <w:rsid w:val="00C10665"/>
    <w:rsid w:val="00C12E7D"/>
    <w:rsid w:val="00C147C8"/>
    <w:rsid w:val="00C15DF5"/>
    <w:rsid w:val="00C238FF"/>
    <w:rsid w:val="00C23C78"/>
    <w:rsid w:val="00C23FB1"/>
    <w:rsid w:val="00C25E3A"/>
    <w:rsid w:val="00C3021F"/>
    <w:rsid w:val="00C35CC6"/>
    <w:rsid w:val="00C430B9"/>
    <w:rsid w:val="00C43359"/>
    <w:rsid w:val="00C44A0E"/>
    <w:rsid w:val="00C44C31"/>
    <w:rsid w:val="00C4510C"/>
    <w:rsid w:val="00C45DA6"/>
    <w:rsid w:val="00C570B7"/>
    <w:rsid w:val="00C630D4"/>
    <w:rsid w:val="00C639CF"/>
    <w:rsid w:val="00C6796A"/>
    <w:rsid w:val="00C67C60"/>
    <w:rsid w:val="00C67C9B"/>
    <w:rsid w:val="00C72767"/>
    <w:rsid w:val="00C7371C"/>
    <w:rsid w:val="00C766DE"/>
    <w:rsid w:val="00C80A48"/>
    <w:rsid w:val="00C86259"/>
    <w:rsid w:val="00C86548"/>
    <w:rsid w:val="00C867FA"/>
    <w:rsid w:val="00C871AC"/>
    <w:rsid w:val="00C909C4"/>
    <w:rsid w:val="00C92671"/>
    <w:rsid w:val="00C93139"/>
    <w:rsid w:val="00C975C9"/>
    <w:rsid w:val="00CA07FE"/>
    <w:rsid w:val="00CA3F00"/>
    <w:rsid w:val="00CA46CA"/>
    <w:rsid w:val="00CA6A9B"/>
    <w:rsid w:val="00CA798B"/>
    <w:rsid w:val="00CB0994"/>
    <w:rsid w:val="00CB390F"/>
    <w:rsid w:val="00CB6AF1"/>
    <w:rsid w:val="00CC1EB4"/>
    <w:rsid w:val="00CC20CD"/>
    <w:rsid w:val="00CC38E9"/>
    <w:rsid w:val="00CC4F67"/>
    <w:rsid w:val="00CD03A7"/>
    <w:rsid w:val="00CD0C0F"/>
    <w:rsid w:val="00CD3E25"/>
    <w:rsid w:val="00CD7805"/>
    <w:rsid w:val="00CE0CA6"/>
    <w:rsid w:val="00CE1B86"/>
    <w:rsid w:val="00CE24A5"/>
    <w:rsid w:val="00CE44BE"/>
    <w:rsid w:val="00CE474A"/>
    <w:rsid w:val="00CF18E7"/>
    <w:rsid w:val="00CF1B1E"/>
    <w:rsid w:val="00CF2149"/>
    <w:rsid w:val="00CF2E3A"/>
    <w:rsid w:val="00CF3416"/>
    <w:rsid w:val="00CF5464"/>
    <w:rsid w:val="00CF5C71"/>
    <w:rsid w:val="00CF7C59"/>
    <w:rsid w:val="00D00D8D"/>
    <w:rsid w:val="00D02685"/>
    <w:rsid w:val="00D02E63"/>
    <w:rsid w:val="00D032D9"/>
    <w:rsid w:val="00D049D4"/>
    <w:rsid w:val="00D07D26"/>
    <w:rsid w:val="00D12E84"/>
    <w:rsid w:val="00D1445E"/>
    <w:rsid w:val="00D20EC6"/>
    <w:rsid w:val="00D36655"/>
    <w:rsid w:val="00D37CBC"/>
    <w:rsid w:val="00D44235"/>
    <w:rsid w:val="00D44ACA"/>
    <w:rsid w:val="00D45168"/>
    <w:rsid w:val="00D572D3"/>
    <w:rsid w:val="00D6074B"/>
    <w:rsid w:val="00D66A8F"/>
    <w:rsid w:val="00D70ACB"/>
    <w:rsid w:val="00D71D9B"/>
    <w:rsid w:val="00D80567"/>
    <w:rsid w:val="00D81994"/>
    <w:rsid w:val="00D839C3"/>
    <w:rsid w:val="00D8631A"/>
    <w:rsid w:val="00D916B1"/>
    <w:rsid w:val="00D947BF"/>
    <w:rsid w:val="00D94BE1"/>
    <w:rsid w:val="00D95D8F"/>
    <w:rsid w:val="00D96364"/>
    <w:rsid w:val="00DB5BCD"/>
    <w:rsid w:val="00DB7877"/>
    <w:rsid w:val="00DC0EF9"/>
    <w:rsid w:val="00DC2B7F"/>
    <w:rsid w:val="00DD0B40"/>
    <w:rsid w:val="00DD1F04"/>
    <w:rsid w:val="00DE5D58"/>
    <w:rsid w:val="00DE5E51"/>
    <w:rsid w:val="00DF786A"/>
    <w:rsid w:val="00E0016D"/>
    <w:rsid w:val="00E04C0E"/>
    <w:rsid w:val="00E10745"/>
    <w:rsid w:val="00E11282"/>
    <w:rsid w:val="00E13450"/>
    <w:rsid w:val="00E155A5"/>
    <w:rsid w:val="00E16A1F"/>
    <w:rsid w:val="00E202D7"/>
    <w:rsid w:val="00E32E0C"/>
    <w:rsid w:val="00E32E79"/>
    <w:rsid w:val="00E363CC"/>
    <w:rsid w:val="00E3701D"/>
    <w:rsid w:val="00E409B3"/>
    <w:rsid w:val="00E53D56"/>
    <w:rsid w:val="00E55B1B"/>
    <w:rsid w:val="00E56A35"/>
    <w:rsid w:val="00E574B7"/>
    <w:rsid w:val="00E57E23"/>
    <w:rsid w:val="00E603C5"/>
    <w:rsid w:val="00E60824"/>
    <w:rsid w:val="00E62EE3"/>
    <w:rsid w:val="00E632CC"/>
    <w:rsid w:val="00E63A70"/>
    <w:rsid w:val="00E646EC"/>
    <w:rsid w:val="00E64B31"/>
    <w:rsid w:val="00E65207"/>
    <w:rsid w:val="00E65C72"/>
    <w:rsid w:val="00E732C7"/>
    <w:rsid w:val="00E815B2"/>
    <w:rsid w:val="00E91D5E"/>
    <w:rsid w:val="00E930AD"/>
    <w:rsid w:val="00E9628A"/>
    <w:rsid w:val="00EA1243"/>
    <w:rsid w:val="00EA6093"/>
    <w:rsid w:val="00EB77CD"/>
    <w:rsid w:val="00EC6CBC"/>
    <w:rsid w:val="00ED5BBA"/>
    <w:rsid w:val="00ED6E08"/>
    <w:rsid w:val="00ED71ED"/>
    <w:rsid w:val="00EE6352"/>
    <w:rsid w:val="00EE6870"/>
    <w:rsid w:val="00EE726B"/>
    <w:rsid w:val="00EF3B14"/>
    <w:rsid w:val="00EF6A88"/>
    <w:rsid w:val="00EF75E5"/>
    <w:rsid w:val="00F02C4C"/>
    <w:rsid w:val="00F0448B"/>
    <w:rsid w:val="00F05B1C"/>
    <w:rsid w:val="00F05EF3"/>
    <w:rsid w:val="00F0627E"/>
    <w:rsid w:val="00F07533"/>
    <w:rsid w:val="00F07787"/>
    <w:rsid w:val="00F120BB"/>
    <w:rsid w:val="00F15F1B"/>
    <w:rsid w:val="00F16753"/>
    <w:rsid w:val="00F168A6"/>
    <w:rsid w:val="00F23EFA"/>
    <w:rsid w:val="00F25D6B"/>
    <w:rsid w:val="00F26A0C"/>
    <w:rsid w:val="00F271DF"/>
    <w:rsid w:val="00F33AD3"/>
    <w:rsid w:val="00F340E3"/>
    <w:rsid w:val="00F35353"/>
    <w:rsid w:val="00F4388F"/>
    <w:rsid w:val="00F4709C"/>
    <w:rsid w:val="00F5273D"/>
    <w:rsid w:val="00F533DF"/>
    <w:rsid w:val="00F56C1C"/>
    <w:rsid w:val="00F632FC"/>
    <w:rsid w:val="00F651D0"/>
    <w:rsid w:val="00F65B45"/>
    <w:rsid w:val="00F66EF4"/>
    <w:rsid w:val="00F67162"/>
    <w:rsid w:val="00F83354"/>
    <w:rsid w:val="00F84241"/>
    <w:rsid w:val="00F850F1"/>
    <w:rsid w:val="00F85BCB"/>
    <w:rsid w:val="00F90E21"/>
    <w:rsid w:val="00F964D1"/>
    <w:rsid w:val="00FA4B73"/>
    <w:rsid w:val="00FA595E"/>
    <w:rsid w:val="00FA6B35"/>
    <w:rsid w:val="00FA7224"/>
    <w:rsid w:val="00FB1449"/>
    <w:rsid w:val="00FB199B"/>
    <w:rsid w:val="00FB1C24"/>
    <w:rsid w:val="00FB7736"/>
    <w:rsid w:val="00FC27BE"/>
    <w:rsid w:val="00FC53CF"/>
    <w:rsid w:val="00FC5BC1"/>
    <w:rsid w:val="00FD0AA4"/>
    <w:rsid w:val="00FD6AD8"/>
    <w:rsid w:val="00FE2F4E"/>
    <w:rsid w:val="00FE377E"/>
    <w:rsid w:val="00FE639C"/>
    <w:rsid w:val="00FF22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38E9"/>
    <w:rPr>
      <w:sz w:val="28"/>
    </w:rPr>
  </w:style>
  <w:style w:type="paragraph" w:styleId="1">
    <w:name w:val="heading 1"/>
    <w:basedOn w:val="a"/>
    <w:next w:val="a"/>
    <w:qFormat/>
    <w:rsid w:val="00CC38E9"/>
    <w:pPr>
      <w:keepNext/>
      <w:outlineLvl w:val="0"/>
    </w:pPr>
    <w:rPr>
      <w:b/>
      <w:sz w:val="20"/>
    </w:rPr>
  </w:style>
  <w:style w:type="paragraph" w:styleId="2">
    <w:name w:val="heading 2"/>
    <w:basedOn w:val="a"/>
    <w:next w:val="a"/>
    <w:qFormat/>
    <w:rsid w:val="00CC38E9"/>
    <w:pPr>
      <w:keepNext/>
      <w:jc w:val="both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C38E9"/>
    <w:rPr>
      <w:rFonts w:ascii="Tahoma" w:hAnsi="Tahoma" w:cs="Tahoma"/>
      <w:sz w:val="16"/>
      <w:szCs w:val="16"/>
    </w:rPr>
  </w:style>
  <w:style w:type="paragraph" w:styleId="a4">
    <w:name w:val="Body Text"/>
    <w:basedOn w:val="a"/>
    <w:link w:val="a5"/>
    <w:rsid w:val="00CC38E9"/>
  </w:style>
  <w:style w:type="paragraph" w:styleId="a6">
    <w:name w:val="Body Text Indent"/>
    <w:basedOn w:val="a"/>
    <w:rsid w:val="00CC38E9"/>
    <w:pPr>
      <w:ind w:right="-853" w:firstLine="5103"/>
      <w:jc w:val="center"/>
    </w:pPr>
    <w:rPr>
      <w:b/>
    </w:rPr>
  </w:style>
  <w:style w:type="paragraph" w:styleId="20">
    <w:name w:val="Body Text 2"/>
    <w:basedOn w:val="a"/>
    <w:rsid w:val="00CC38E9"/>
    <w:pPr>
      <w:spacing w:line="360" w:lineRule="auto"/>
      <w:jc w:val="both"/>
    </w:pPr>
  </w:style>
  <w:style w:type="table" w:styleId="a7">
    <w:name w:val="Table Grid"/>
    <w:basedOn w:val="a1"/>
    <w:rsid w:val="00780F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rsid w:val="00D572D3"/>
    <w:pPr>
      <w:spacing w:after="120" w:line="480" w:lineRule="auto"/>
      <w:ind w:left="283"/>
    </w:pPr>
  </w:style>
  <w:style w:type="paragraph" w:styleId="3">
    <w:name w:val="Body Text Indent 3"/>
    <w:basedOn w:val="a"/>
    <w:rsid w:val="00D572D3"/>
    <w:pPr>
      <w:spacing w:after="120"/>
      <w:ind w:left="283"/>
    </w:pPr>
    <w:rPr>
      <w:sz w:val="16"/>
      <w:szCs w:val="16"/>
    </w:rPr>
  </w:style>
  <w:style w:type="paragraph" w:styleId="a8">
    <w:name w:val="Plain Text"/>
    <w:basedOn w:val="a"/>
    <w:rsid w:val="00295F81"/>
    <w:rPr>
      <w:rFonts w:ascii="Courier New" w:hAnsi="Courier New" w:cs="Courier New"/>
      <w:sz w:val="20"/>
    </w:rPr>
  </w:style>
  <w:style w:type="paragraph" w:customStyle="1" w:styleId="a9">
    <w:name w:val="???????"/>
    <w:rsid w:val="0086635A"/>
  </w:style>
  <w:style w:type="character" w:customStyle="1" w:styleId="a5">
    <w:name w:val="Основной текст Знак"/>
    <w:basedOn w:val="a0"/>
    <w:link w:val="a4"/>
    <w:rsid w:val="00537933"/>
    <w:rPr>
      <w:sz w:val="28"/>
    </w:rPr>
  </w:style>
  <w:style w:type="paragraph" w:styleId="aa">
    <w:name w:val="header"/>
    <w:basedOn w:val="a"/>
    <w:link w:val="ab"/>
    <w:uiPriority w:val="99"/>
    <w:rsid w:val="006F4AA1"/>
    <w:pPr>
      <w:tabs>
        <w:tab w:val="center" w:pos="4153"/>
        <w:tab w:val="right" w:pos="8306"/>
      </w:tabs>
    </w:pPr>
    <w:rPr>
      <w:sz w:val="20"/>
    </w:rPr>
  </w:style>
  <w:style w:type="character" w:customStyle="1" w:styleId="ab">
    <w:name w:val="Верхний колонтитул Знак"/>
    <w:basedOn w:val="a0"/>
    <w:link w:val="aa"/>
    <w:uiPriority w:val="99"/>
    <w:rsid w:val="006F4AA1"/>
  </w:style>
  <w:style w:type="character" w:styleId="ac">
    <w:name w:val="page number"/>
    <w:basedOn w:val="a0"/>
    <w:rsid w:val="006F4AA1"/>
  </w:style>
  <w:style w:type="paragraph" w:styleId="ad">
    <w:name w:val="footer"/>
    <w:basedOn w:val="a"/>
    <w:link w:val="ae"/>
    <w:uiPriority w:val="99"/>
    <w:rsid w:val="006F4AA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F4AA1"/>
    <w:rPr>
      <w:sz w:val="28"/>
    </w:rPr>
  </w:style>
  <w:style w:type="paragraph" w:styleId="af">
    <w:name w:val="List Paragraph"/>
    <w:basedOn w:val="a"/>
    <w:uiPriority w:val="34"/>
    <w:qFormat/>
    <w:rsid w:val="00D963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&#1056;&#1072;&#1073;&#1086;&#1095;&#1080;&#1081;%20&#1089;&#1090;&#1086;&#1083;\blank_GU5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AABCA-DAC3-4F16-BFAC-FB574A9EF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blank_GU5.dot</Template>
  <TotalTime>99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УЧРЕЖДЕНИЕ –</vt:lpstr>
    </vt:vector>
  </TitlesOfParts>
  <Company>PFR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УЧРЕЖДЕНИЕ –</dc:title>
  <dc:creator>Alex</dc:creator>
  <cp:lastModifiedBy>Антон</cp:lastModifiedBy>
  <cp:revision>14</cp:revision>
  <cp:lastPrinted>2021-04-01T12:49:00Z</cp:lastPrinted>
  <dcterms:created xsi:type="dcterms:W3CDTF">2021-09-19T14:08:00Z</dcterms:created>
  <dcterms:modified xsi:type="dcterms:W3CDTF">2021-11-11T19:38:00Z</dcterms:modified>
</cp:coreProperties>
</file>